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000088/2021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701122/2012 -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JOSINALDO AMARO DE LIMA  (CPF: 73694940472)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SAO TOME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R$ 3.488,61 (três mil, quatrocentos e oitenta e oito reais e sessenta e um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