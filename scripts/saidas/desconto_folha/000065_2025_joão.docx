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000065/2025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004340/2019 -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JOÃO BATISTA GOMES GONÇALVES - PREFEITO (CPF: 42279968487)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BREJINHO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R$ 62.568,22 (sessenta e dois mil, quinhentos e sessenta e oito reais e vinte e dois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