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001434/2023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006829/2019 -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Antônio Carlos Peixoto Nunes (CPF: 00789686406)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PARAÚ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R$ 52.311,75 (cinquenta e dois mil, trezentos e onze reais e setenta e cinco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