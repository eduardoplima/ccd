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002033/2024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009063/2018 -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HAROLDO GOMES DA SILVA (CPF: 45536996487)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DO TRABALHO, DA HABITAÇÃO E DA ASSISTÊNCIA SOCIAL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R$ 5.716,37 (cinco mil, setecentos e dezesseis reais e trinta e sete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