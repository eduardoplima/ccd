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003636/2017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001765/2008 -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Francisco Nobre Neto  (CPF: 77801172434)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CÂMARA MUNICIPAL DE JARDIM DE ANGICOS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R$ 41.028,13 (quarenta e um mil e vinte e oito reais e treze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