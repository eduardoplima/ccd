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004923/2024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004639/2019 -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SONYARA DE SOUZA RIBEIRO, PREFEITA (CPF: 01083240447)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PREFEITURA MUNICIPAL DE PASSAGEM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R$ 8.428,21 (oito mil, quatrocentos e vinte e oito reais e vinte e um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