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003413/2024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011914/2014 -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João Maria Montenegro da Silva (CPF: 48148750459)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SAO BENTO DO NORTE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R$ 4.641,80 (quatro mil, seiscentos e quarenta e um reais e oitenta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