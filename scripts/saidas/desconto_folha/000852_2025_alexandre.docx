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000852/2025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015872/2013 -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Alexandre Magno de Montenegro Miranda (CPF: 15726916468)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COMPANHIA DE SERVIÇOS URBANOS DE NATAL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R$ 4.333,26 (quatro mil, trezentos e trinta e três reais e vinte e seis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