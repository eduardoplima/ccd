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003400/2024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011817/2016 -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MARIA AUXILIADORA PRAXEDES DE FREITAS (CPF: 22525904400)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UNIVERSIDADE DO ESTADO DO RIO GRANDE DO NORTE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R$ 11.390,23 (onze mil, trezentos e noventa reais e vinte e três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