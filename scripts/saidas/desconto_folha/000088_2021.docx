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000088/2021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701122/2012 -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JOSINALDO AMARO DE LIMA 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CÂMARA MUNICIPAL DE SÃO TOMÉ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R$ 3.439,60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