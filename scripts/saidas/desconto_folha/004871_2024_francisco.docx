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004871/2024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701585/2011 -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FRANCISCO TADEU NUNES (CPF: 10772359415)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DA SAÚDE PUBLICA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R$ 87.287,08 (oitenta e sete mil, duzentos e oitenta e sete reais e oito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