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003368/2024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001857/2020 -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Alexandre Pereira de Araujo Montenegro(vereador)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CÂMARA MUNICIPAL DE PENDÊNCIAS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R$ 10.233,06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