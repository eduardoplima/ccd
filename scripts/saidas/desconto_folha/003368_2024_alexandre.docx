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003368/2024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001857/2020 -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Alexandre Pereira de Araujo Montenegro(vereador) (CPF: 07227091457)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PENDÊNCIAS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R$ 10.423,98 (dez mil, quatrocentos e vinte e três reais e noventa e oito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