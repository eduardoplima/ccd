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000062/2025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701575/2011 -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RONALDO DE OLIVEIRA TEIXEIRA (CPF: 42362385787)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INSTITUTO DE PREVIDÊNCIA DOS SERVIDORES DO RN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R$ 4.128,35 (quatro mil, cento e vinte e oito reais e trinta e cinco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