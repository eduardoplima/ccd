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003636/2017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001765/2008 -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JOÃO DIMAS BEZERRA (CPF: 02600404449)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0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R$ 4.572,24 (quatro mil, quinhentos e setenta e dois reais e vinte e quatro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