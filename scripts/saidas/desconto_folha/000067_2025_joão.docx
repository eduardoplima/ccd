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000067/2025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000432/2019 -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JOÃO EVANGELISTA DE MENEZES FILHO (CPF: 02289862495)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DA EDUCAÇÃO, DA CULTURA, DO ESPORTE E DO LAZER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R$ 8.826,64 (oito mil, oitocentos e vinte e seis reais e sessenta e quatro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