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002578/2024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100116/2019 -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THALIA CRISTINA DA SILVA FIGUEIREDO (CPF: 07165616462)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REGIME PRÓPRIO DE PREVIDÊNCIA SOCIAL DO MUNICÍPIO DE ITAÚ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R$ 0,00 (zero)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