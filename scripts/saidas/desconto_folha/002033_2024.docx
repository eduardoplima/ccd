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002033/2024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009063/2018 -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HAROLDO GOMES DA SILVA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PARNAMIRIM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R$ 5.612,42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