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000060/2025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000050/2022 -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KLAUSS FRANCISCO TORQUATO RÊGO (CPF: 50277464404)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CEARÁ-MIRIM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R$ 3.597,12 (três mil, quinhentos e noventa e sete reais e doze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