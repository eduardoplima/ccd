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004887/2024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008670/2015 -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BRENNO OLIVEIRA QUEIROGA DE MORAIS (CPF: 00925018422)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PREFEITURA MUNICIPAL DE NATAL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R$ 6.683,84 (seis mil, seiscentos e oitenta e três reais e oitenta e quatro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