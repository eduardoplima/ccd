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002035/2024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005323/2018 -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HAROLDO GOMES DA SILVA (CPF: 45536996487)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DO TRABALHO, DA HABITAÇÃO E DA ASSISTÊNCIA SOCIAL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R$ 5.831,39 (cinco mil, oitocentos e trinta e um vírgula três nove zero seis)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