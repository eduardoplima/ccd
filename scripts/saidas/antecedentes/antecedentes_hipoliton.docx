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>:  004464/2021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: CONTAS DO CHEFE DO EXECUTIVO (2017) / PROCESSO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>: PREFEITURA MUNICIPAL DE PORTO DO MANGUE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>Em atenção ao despacho do evento 80, segue abaixo o rol de condenações envolvendo o Sr. Hipoliton Sael Holanda Melo.</w:t>
      </w:r>
      <w:bookmarkStart w:id="0" w:name="_Hlk37328119"/>
      <w:bookmarkEnd w:id="0"/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3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6"/>
        <w:gridCol w:w="1419"/>
        <w:gridCol w:w="1133"/>
        <w:gridCol w:w="1421"/>
        <w:gridCol w:w="1275"/>
        <w:gridCol w:w="1405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original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de execução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Tipo de condenação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original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Atualizado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Trânsito julgado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Situação da dívida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005181/2019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003652/2022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5.000,00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16/08/2021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</w:rPr>
              <w:t>Protestada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001094/2019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001425/2021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401,36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20/04/2021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</w:rPr>
              <w:t>Protestada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004427/2020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002740/2022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5.000,00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16/09/2021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</w:rPr>
              <w:t>Protestada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006268/2019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001412/2021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401,36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05/04/2021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</w:rPr>
              <w:t>Protestada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001299/2020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003035/2021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Multa Cominatória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9.829,92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22/07/2021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</w:rPr>
              <w:t>Protestada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001299/2020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003035/2021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5.000,00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22/07/2021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</w:rPr>
              <w:t>Protestada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001138/2020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003656/2022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2.006,82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30/06/2021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</w:rPr>
              <w:t>Protestada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200030/2022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001411/2023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3.300,00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10/02/2023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</w:rPr>
              <w:t>Protestada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Gabinete da Conselheira Relatora,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Default"/>
        <w:spacing w:lineRule="auto" w:line="360" w:before="0" w:after="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>Natal/RN, 22 de janeiro de 2025.</w:t>
      </w:r>
    </w:p>
    <w:p>
      <w:pPr>
        <w:pStyle w:val="Default"/>
        <w:spacing w:lineRule="auto" w:line="360"/>
        <w:ind w:firstLine="1416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Coordenador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Instrução Processual e Controle de Decisões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sz w:val="12"/>
        </w:rPr>
      </w:pPr>
      <w:r>
        <w:rPr>
          <w:rFonts w:cs="Times New Roman"/>
          <w:sz w:val="12"/>
        </w:rPr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  <w:t>Av. Pres. GETÚLIO VARGAS, 690 –</w:t>
    </w:r>
    <w:r>
      <w:rPr>
        <w:i/>
        <w:sz w:val="16"/>
      </w:rPr>
      <w:t xml:space="preserve"> Ed. Dr. MÚCIO VILAR RIBEIRO DANTAS</w:t>
    </w:r>
  </w:p>
  <w:p>
    <w:pPr>
      <w:pStyle w:val="Footer"/>
      <w:jc w:val="center"/>
      <w:rPr>
        <w:sz w:val="16"/>
      </w:rPr>
    </w:pPr>
    <w:r>
      <w:rPr>
        <w:sz w:val="16"/>
      </w:rPr>
      <w:t>DAE – 1º andar-Fone (0xx84) 3642-7346 / 3642-7350</w:t>
    </w:r>
  </w:p>
  <w:p>
    <w:pPr>
      <w:pStyle w:val="Footer"/>
      <w:jc w:val="center"/>
      <w:rPr>
        <w:sz w:val="16"/>
      </w:rPr>
    </w:pPr>
    <w:r>
      <w:rPr>
        <w:sz w:val="16"/>
      </w:rPr>
      <w:t>PETRÓPOLIS – NATAL / RN – CEP: 59012-360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  <w:t>Av. Pres. GETÚLIO VARGAS, 690 –</w:t>
    </w:r>
    <w:r>
      <w:rPr>
        <w:i/>
        <w:sz w:val="16"/>
      </w:rPr>
      <w:t xml:space="preserve"> Ed. Dr. MÚCIO VILAR RIBEIRO DANTAS</w:t>
    </w:r>
  </w:p>
  <w:p>
    <w:pPr>
      <w:pStyle w:val="Footer"/>
      <w:jc w:val="center"/>
      <w:rPr>
        <w:sz w:val="16"/>
      </w:rPr>
    </w:pPr>
    <w:r>
      <w:rPr>
        <w:sz w:val="16"/>
      </w:rPr>
      <w:t>DAE – 1º andar-Fone (0xx84) 3642-7346 / 3642-7350</w:t>
    </w:r>
  </w:p>
  <w:p>
    <w:pPr>
      <w:pStyle w:val="Footer"/>
      <w:jc w:val="center"/>
      <w:rPr>
        <w:sz w:val="16"/>
      </w:rPr>
    </w:pPr>
    <w:r>
      <w:rPr>
        <w:sz w:val="16"/>
      </w:rPr>
      <w:t>PETRÓPOLIS – NATAL / RN – CEP: 59012-360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 </w:t>
                          </w: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 </w:t>
                    </w: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11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 </w:t>
                          </w: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 </w:t>
                    </w: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11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210</TotalTime>
  <Application>LibreOffice/24.8.2.1$Linux_X86_64 LibreOffice_project/480$Build-1</Application>
  <AppVersion>15.0000</AppVersion>
  <Pages>3</Pages>
  <Words>257</Words>
  <Characters>1582</Characters>
  <CharactersWithSpaces>1765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2025-01-22T14:57:43Z</cp:lastPrinted>
  <dcterms:modified xsi:type="dcterms:W3CDTF">2025-01-23T10:32:59Z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