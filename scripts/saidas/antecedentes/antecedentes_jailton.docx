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004403/2021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CONTAS DO CHEFE DO EXECUTIVO (2017) / PROCESSO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PREFEITURA MUNICIPAL DE MONTE DAS GAMELEIRAS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ao despacho do evento 80, segue abaixo o rol de condenações envolvendo ao Sr. Jaílton Félix de Pontes.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000901/2020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000085/2023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5.000,00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14/12/2020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200044/2023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002587/2024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4.100,00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19/02/2024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da Conselheira Relatora,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22 de janeiro de 2025.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Coordenador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p>
      <w:pPr>
        <w:pStyle w:val="Normal"/>
        <w:jc w:val="center"/>
        <w:rPr>
          <w:b/>
        </w:rPr>
      </w:pPr>
      <w:r>
        <w:rPr>
          <w:b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5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5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211</TotalTime>
  <Application>LibreOffice/24.8.2.1$Linux_X86_64 LibreOffice_project/480$Build-1</Application>
  <AppVersion>15.0000</AppVersion>
  <Pages>1</Pages>
  <Words>180</Words>
  <Characters>1057</Characters>
  <CharactersWithSpaces>1212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2025-01-23T10:32:20Z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