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 xml:space="preserve">:  010354/2016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:  CONTAS DO CHEFE DO EXECUTIVO (2015) / PROCESSO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 xml:space="preserve">: PREFEITURA MUNICIPAL DE ITAJÁ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ao despacho do evento 87, segue abaixo o rol de condenações envolvendo Licelio Jackson Guimarães.</w:t>
      </w:r>
      <w:bookmarkStart w:id="0" w:name="_Hlk37328119"/>
      <w:bookmarkEnd w:id="0"/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julgado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701510/2013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1.500,00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1.503,30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Pago Integralmente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701510/2013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4.500,00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002896/2018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4.281,76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25/01/2021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Cancelada por Decisão em novo Acórdão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003061/2018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001407/2021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5.000,00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05/04/2021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 </w:t>
            </w:r>
            <w:r>
              <w:rPr>
                <w:rFonts w:cs="Times New Roman" w:ascii="Times New Roman" w:hAnsi="Times New Roman"/>
                <w:sz w:val="22"/>
              </w:rPr>
              <w:t xml:space="preserve">Situação </w:t>
            </w:r>
            <w:r>
              <w:rPr>
                <w:rFonts w:cs="Times New Roman" w:ascii="Times New Roman" w:hAnsi="Times New Roman"/>
                <w:sz w:val="22"/>
              </w:rPr>
              <w:t>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006406/2019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004909/2024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75.560,00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25/04/2023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da Conselheira Relatora,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 xml:space="preserve">Natal/RN, 21 de janeiro de 2025.</w:t>
      </w:r>
    </w:p>
    <w:p>
      <w:pPr>
        <w:pStyle w:val="Default"/>
        <w:spacing w:lineRule="auto" w:line="360"/>
        <w:ind w:firstLine="1416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 xml:space="preserve">Eduardo Pereira Lima</w:t>
        <w:br/>
      </w:r>
      <w:r>
        <w:rPr/>
        <w:t xml:space="preserve">Coordenador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Controle Externo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sz w:val="12"/>
        </w:rPr>
      </w:pPr>
      <w:r>
        <w:rPr>
          <w:rFonts w:cs="Times New Roman"/>
          <w:sz w:val="12"/>
        </w:rPr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  <w:t>Av. Pres. GETÚLIO VARGAS, 690 –</w:t>
    </w:r>
    <w:r>
      <w:rPr>
        <w:i/>
        <w:sz w:val="16"/>
      </w:rPr>
      <w:t xml:space="preserve"> Ed. Dr. MÚCIO VILAR RIBEIRO DANTAS</w:t>
    </w:r>
  </w:p>
  <w:p>
    <w:pPr>
      <w:pStyle w:val="Footer"/>
      <w:jc w:val="center"/>
      <w:rPr>
        <w:sz w:val="16"/>
      </w:rPr>
    </w:pPr>
    <w:r>
      <w:rPr>
        <w:sz w:val="16"/>
      </w:rPr>
      <w:t>DAE – 1º andar-Fone (0xx84) 3642-7346 / 3642-7350</w:t>
    </w:r>
  </w:p>
  <w:p>
    <w:pPr>
      <w:pStyle w:val="Footer"/>
      <w:jc w:val="center"/>
      <w:rPr>
        <w:sz w:val="16"/>
      </w:rPr>
    </w:pPr>
    <w:r>
      <w:rPr>
        <w:sz w:val="16"/>
      </w:rPr>
      <w:t>PETRÓPOLIS – NATAL / RN – CEP: 59012-360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 </w:t>
                          </w: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 </w:t>
                    </w: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210</TotalTime>
  <Application>LibreOffice/24.8.2.1$Linux_X86_64 LibreOffice_project/480$Build-1</Application>
  <AppVersion>15.0000</AppVersion>
  <Pages>2</Pages>
  <Words>161</Words>
  <Characters>1097</Characters>
  <CharactersWithSpaces>1233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2025-01-21T15:30:18Z</dcterms:modified>
  <cp:revision>22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