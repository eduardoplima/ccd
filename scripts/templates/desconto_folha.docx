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>{{processo}}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{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lang w:val="pt-BR"/>
        </w:rPr>
        <w:t>{assunto}}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>{{nome}}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>{{orgao}}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>{{valor}}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</cp:coreProperties>
</file>