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{{processo}}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{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  <w:lang w:val="pt-BR"/>
        </w:rPr>
        <w:t>{assunto}}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{{interessado}}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à solicitação remetida a esta Coordenadoria de Controle de Decisões, segue abaixo o rol de condenações envolvendo {{responsavel}}.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2"/>
              </w:rPr>
              <w:t>{%tr for v in valores%}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{{v.processo_origem}}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{{v.processo_execucao}}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{{v.tipo_debito}}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{{v.valor_original}}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{{v.valor_atualizado}}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{{v.transito_julgado}}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{{v.situacao_divida}}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v.status_protesto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 {{v.status_protesto}}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if v.status_pge %}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PGE: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 endif %}{{v.status_pge}}</w:t>
            </w:r>
          </w:p>
        </w:tc>
      </w:tr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{%tr endfor%}</w:t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{{encaminhamento}},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{{data}}.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</TotalTime>
  <Application>LibreOffice/24.8.5.2$Linux_X86_64 LibreOffice_project/480$Build-2</Application>
  <AppVersion>15.0000</AppVersion>
  <Pages>2</Pages>
  <Words>128</Words>
  <Characters>921</Characters>
  <CharactersWithSpaces>1020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2025-03-17T16:06:52Z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